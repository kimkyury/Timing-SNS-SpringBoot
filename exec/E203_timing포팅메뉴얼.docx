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A341C" w:rsidRDefault="00164F7F" w:rsidP="00C6554A">
      <w:pPr>
        <w:pStyle w:val="aa"/>
      </w:pPr>
      <w:r>
        <w:rPr>
          <w:noProof/>
        </w:rPr>
        <w:drawing>
          <wp:inline distT="0" distB="0" distL="0" distR="0" wp14:anchorId="2EEB5BAE" wp14:editId="3E5D9992">
            <wp:extent cx="5274310" cy="23660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DA341C" w:rsidRDefault="00164F7F" w:rsidP="00C6554A">
      <w:pPr>
        <w:pStyle w:val="a7"/>
      </w:pPr>
      <w:r>
        <w:rPr>
          <w:rFonts w:hint="eastAsia"/>
        </w:rPr>
        <w:t>E203</w:t>
      </w:r>
      <w:r w:rsidR="008D1B1D">
        <w:t xml:space="preserve"> </w:t>
      </w:r>
      <w:r>
        <w:rPr>
          <w:rFonts w:hint="eastAsia"/>
        </w:rPr>
        <w:t>t</w:t>
      </w:r>
      <w:r>
        <w:t>iming</w:t>
      </w:r>
      <w:r w:rsidR="008D1B1D">
        <w:rPr>
          <w:rFonts w:hint="eastAsia"/>
        </w:rPr>
        <w:t xml:space="preserve">포팅 </w:t>
      </w:r>
      <w:proofErr w:type="spellStart"/>
      <w:r w:rsidR="00A4170F">
        <w:rPr>
          <w:rFonts w:hint="eastAsia"/>
        </w:rPr>
        <w:t>메</w:t>
      </w:r>
      <w:r w:rsidR="008D1B1D">
        <w:rPr>
          <w:rFonts w:hint="eastAsia"/>
        </w:rPr>
        <w:t>뉴얼</w:t>
      </w:r>
      <w:proofErr w:type="spellEnd"/>
    </w:p>
    <w:p w:rsidR="00C6554A" w:rsidRPr="00DA341C" w:rsidRDefault="00C6554A" w:rsidP="00C6554A">
      <w:pPr>
        <w:pStyle w:val="a8"/>
      </w:pPr>
    </w:p>
    <w:p w:rsidR="008D1B1D" w:rsidRDefault="008D1B1D" w:rsidP="00C6554A">
      <w:pPr>
        <w:pStyle w:val="a6"/>
        <w:rPr>
          <w:sz w:val="28"/>
          <w:szCs w:val="28"/>
        </w:rPr>
      </w:pPr>
      <w:r w:rsidRPr="008D1B1D">
        <w:rPr>
          <w:rFonts w:hint="eastAsia"/>
          <w:sz w:val="28"/>
          <w:szCs w:val="28"/>
        </w:rPr>
        <w:t xml:space="preserve">프로젝트 </w:t>
      </w:r>
      <w:proofErr w:type="gramStart"/>
      <w:r w:rsidRPr="008D1B1D">
        <w:rPr>
          <w:rFonts w:hint="eastAsia"/>
          <w:sz w:val="28"/>
          <w:szCs w:val="28"/>
        </w:rPr>
        <w:t xml:space="preserve">기간 </w:t>
      </w:r>
      <w:r w:rsidR="00164F7F">
        <w:rPr>
          <w:sz w:val="28"/>
          <w:szCs w:val="28"/>
        </w:rPr>
        <w:t>:</w:t>
      </w:r>
      <w:proofErr w:type="gramEnd"/>
      <w:r w:rsidR="00164F7F">
        <w:rPr>
          <w:sz w:val="28"/>
          <w:szCs w:val="28"/>
        </w:rPr>
        <w:t xml:space="preserve">  2023.10</w:t>
      </w:r>
      <w:r w:rsidRPr="008D1B1D">
        <w:rPr>
          <w:sz w:val="28"/>
          <w:szCs w:val="28"/>
        </w:rPr>
        <w:t>.</w:t>
      </w:r>
      <w:r w:rsidR="00164F7F">
        <w:rPr>
          <w:sz w:val="28"/>
          <w:szCs w:val="28"/>
        </w:rPr>
        <w:t>10 ~ 2023.11.17</w:t>
      </w:r>
      <w:r w:rsidRPr="008D1B1D">
        <w:rPr>
          <w:sz w:val="28"/>
          <w:szCs w:val="28"/>
        </w:rPr>
        <w:t>(</w:t>
      </w:r>
      <w:r w:rsidR="00164F7F">
        <w:rPr>
          <w:rFonts w:hint="eastAsia"/>
          <w:sz w:val="28"/>
          <w:szCs w:val="28"/>
        </w:rPr>
        <w:t>6</w:t>
      </w:r>
      <w:r w:rsidRPr="008D1B1D">
        <w:rPr>
          <w:rFonts w:hint="eastAsia"/>
          <w:sz w:val="28"/>
          <w:szCs w:val="28"/>
        </w:rPr>
        <w:t>주</w:t>
      </w:r>
      <w:r w:rsidRPr="008D1B1D">
        <w:rPr>
          <w:sz w:val="28"/>
          <w:szCs w:val="28"/>
        </w:rPr>
        <w:t>)</w:t>
      </w: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C6554A">
      <w:pPr>
        <w:pStyle w:val="a6"/>
        <w:rPr>
          <w:sz w:val="28"/>
          <w:szCs w:val="28"/>
        </w:rPr>
      </w:pPr>
    </w:p>
    <w:p w:rsidR="006F7BE7" w:rsidRDefault="006F7BE7" w:rsidP="006F7BE7">
      <w:pPr>
        <w:pStyle w:val="a6"/>
        <w:jc w:val="right"/>
      </w:pPr>
      <w:proofErr w:type="gramStart"/>
      <w:r>
        <w:rPr>
          <w:rFonts w:hint="eastAsia"/>
        </w:rPr>
        <w:t xml:space="preserve">팀장 </w:t>
      </w:r>
      <w:r>
        <w:t>:</w:t>
      </w:r>
      <w:proofErr w:type="gramEnd"/>
      <w:r>
        <w:t xml:space="preserve"> </w:t>
      </w:r>
      <w:r w:rsidR="00164F7F">
        <w:rPr>
          <w:rFonts w:hint="eastAsia"/>
        </w:rPr>
        <w:t>김정희</w:t>
      </w:r>
    </w:p>
    <w:p w:rsidR="006F7BE7" w:rsidRPr="006F7BE7" w:rsidRDefault="006F7BE7" w:rsidP="006F7BE7">
      <w:pPr>
        <w:pStyle w:val="a6"/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r w:rsidR="00164F7F">
        <w:rPr>
          <w:rFonts w:hint="eastAsia"/>
        </w:rPr>
        <w:t>김규리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신현탁</w:t>
      </w:r>
      <w:proofErr w:type="spellEnd"/>
      <w:r>
        <w:rPr>
          <w:rFonts w:hint="eastAsia"/>
        </w:rPr>
        <w:t>,</w:t>
      </w:r>
      <w:r w:rsidR="00164F7F">
        <w:t xml:space="preserve"> </w:t>
      </w:r>
      <w:r w:rsidR="00164F7F">
        <w:rPr>
          <w:rFonts w:hint="eastAsia"/>
        </w:rPr>
        <w:t>이동규,</w:t>
      </w:r>
      <w:r w:rsidR="00164F7F">
        <w:t xml:space="preserve"> </w:t>
      </w:r>
      <w:proofErr w:type="spellStart"/>
      <w:r w:rsidR="00164F7F">
        <w:rPr>
          <w:rFonts w:hint="eastAsia"/>
        </w:rPr>
        <w:t>정영빈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하성호</w:t>
      </w:r>
    </w:p>
    <w:p w:rsidR="00397E7A" w:rsidRPr="008D1B1D" w:rsidRDefault="008D1B1D" w:rsidP="00397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cstheme="minorBidi"/>
          <w:color w:val="595959" w:themeColor="text1" w:themeTint="A6"/>
          <w:sz w:val="22"/>
          <w:szCs w:val="22"/>
          <w:lang w:val="ko-KR"/>
        </w:rPr>
        <w:id w:val="1046878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E7A" w:rsidRDefault="00397E7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397E7A" w:rsidRDefault="00397E7A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55660" w:history="1">
            <w:r w:rsidRPr="00614856">
              <w:rPr>
                <w:rStyle w:val="af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0"/>
              </w:rPr>
              <w:tab/>
            </w:r>
            <w:r w:rsidRPr="00614856">
              <w:rPr>
                <w:rStyle w:val="afa"/>
                <w:noProof/>
              </w:rPr>
              <w:t>사용한 JVM, 웹서버, WAS 제품 등의 종류와 설정 값, 버전 기재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7A" w:rsidRDefault="00E4408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1" w:history="1">
            <w:r w:rsidR="00397E7A" w:rsidRPr="00614856">
              <w:rPr>
                <w:rStyle w:val="afa"/>
                <w:noProof/>
              </w:rPr>
              <w:t>2. 빌드 시 사용되는 환경 변수 등의 내용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_Toc147455661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3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E4408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2" w:history="1">
            <w:r w:rsidR="00397E7A" w:rsidRPr="00614856">
              <w:rPr>
                <w:rStyle w:val="afa"/>
                <w:noProof/>
              </w:rPr>
              <w:t>3. 배포 시 특이사항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_Toc147455662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9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E4408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</w:rPr>
          </w:pPr>
          <w:hyperlink w:anchor="_Toc147455663" w:history="1">
            <w:r w:rsidR="00397E7A" w:rsidRPr="00614856">
              <w:rPr>
                <w:rStyle w:val="afa"/>
                <w:noProof/>
              </w:rPr>
              <w:t>4. DB 접속 정보</w:t>
            </w:r>
            <w:r w:rsidR="00397E7A">
              <w:rPr>
                <w:noProof/>
                <w:webHidden/>
              </w:rPr>
              <w:tab/>
            </w:r>
            <w:r w:rsidR="00397E7A">
              <w:rPr>
                <w:noProof/>
                <w:webHidden/>
              </w:rPr>
              <w:fldChar w:fldCharType="begin"/>
            </w:r>
            <w:r w:rsidR="00397E7A">
              <w:rPr>
                <w:noProof/>
                <w:webHidden/>
              </w:rPr>
              <w:instrText xml:space="preserve"> PAGEREF _Toc147455663 \h </w:instrText>
            </w:r>
            <w:r w:rsidR="00397E7A">
              <w:rPr>
                <w:noProof/>
                <w:webHidden/>
              </w:rPr>
            </w:r>
            <w:r w:rsidR="00397E7A">
              <w:rPr>
                <w:noProof/>
                <w:webHidden/>
              </w:rPr>
              <w:fldChar w:fldCharType="separate"/>
            </w:r>
            <w:r w:rsidR="006F7BE7">
              <w:rPr>
                <w:noProof/>
                <w:webHidden/>
              </w:rPr>
              <w:t>12</w:t>
            </w:r>
            <w:r w:rsidR="00397E7A">
              <w:rPr>
                <w:noProof/>
                <w:webHidden/>
              </w:rPr>
              <w:fldChar w:fldCharType="end"/>
            </w:r>
          </w:hyperlink>
        </w:p>
        <w:p w:rsidR="00397E7A" w:rsidRDefault="00397E7A">
          <w:r>
            <w:rPr>
              <w:b/>
              <w:bCs/>
              <w:lang w:val="ko-KR"/>
            </w:rPr>
            <w:fldChar w:fldCharType="end"/>
          </w:r>
        </w:p>
      </w:sdtContent>
    </w:sdt>
    <w:p w:rsidR="00397E7A" w:rsidRDefault="00397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7E7A" w:rsidRPr="00397E7A" w:rsidRDefault="00397E7A" w:rsidP="00397E7A">
      <w:pPr>
        <w:pStyle w:val="1"/>
        <w:numPr>
          <w:ilvl w:val="0"/>
          <w:numId w:val="19"/>
        </w:numPr>
      </w:pPr>
      <w:bookmarkStart w:id="0" w:name="_Toc147455660"/>
      <w:r>
        <w:rPr>
          <w:rFonts w:hint="eastAsia"/>
        </w:rPr>
        <w:lastRenderedPageBreak/>
        <w:t xml:space="preserve">사용한 JVM,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,</w:t>
      </w:r>
      <w:r>
        <w:t xml:space="preserve"> WAS </w:t>
      </w:r>
      <w:r>
        <w:rPr>
          <w:rFonts w:hint="eastAsia"/>
        </w:rPr>
        <w:t>제품 등의 종류와 설정 값,</w:t>
      </w:r>
      <w:r>
        <w:t xml:space="preserve"> </w:t>
      </w:r>
      <w:r>
        <w:rPr>
          <w:rFonts w:hint="eastAsia"/>
        </w:rPr>
        <w:t>버전 기재</w:t>
      </w:r>
      <w:bookmarkEnd w:id="0"/>
    </w:p>
    <w:p w:rsidR="008D1B1D" w:rsidRDefault="00397E7A" w:rsidP="00397E7A">
      <w:r>
        <w:t xml:space="preserve">1. </w:t>
      </w:r>
      <w:r w:rsidR="008D1B1D">
        <w:rPr>
          <w:rFonts w:hint="eastAsia"/>
        </w:rPr>
        <w:t>Java</w:t>
      </w:r>
    </w:p>
    <w:p w:rsidR="008D1B1D" w:rsidRDefault="00164F7F" w:rsidP="008D1B1D">
      <w:pPr>
        <w:pStyle w:val="aff7"/>
        <w:ind w:left="360"/>
      </w:pPr>
      <w:r>
        <w:rPr>
          <w:rFonts w:hint="eastAsia"/>
        </w:rPr>
        <w:t>21</w:t>
      </w:r>
    </w:p>
    <w:p w:rsidR="008D1B1D" w:rsidRDefault="008D1B1D" w:rsidP="008D1B1D">
      <w:pPr>
        <w:pStyle w:val="aff7"/>
        <w:numPr>
          <w:ilvl w:val="0"/>
          <w:numId w:val="19"/>
        </w:numPr>
      </w:pPr>
      <w:proofErr w:type="spellStart"/>
      <w:r>
        <w:rPr>
          <w:rFonts w:hint="eastAsia"/>
        </w:rPr>
        <w:t>웹서버</w:t>
      </w:r>
      <w:proofErr w:type="spellEnd"/>
    </w:p>
    <w:p w:rsidR="008D1B1D" w:rsidRDefault="00397E7A" w:rsidP="008D1B1D">
      <w:pPr>
        <w:pStyle w:val="aff7"/>
        <w:ind w:left="360"/>
      </w:pPr>
      <w:proofErr w:type="spellStart"/>
      <w:r>
        <w:rPr>
          <w:rFonts w:hint="eastAsia"/>
        </w:rPr>
        <w:t>NginX</w:t>
      </w:r>
      <w:proofErr w:type="spellEnd"/>
    </w:p>
    <w:p w:rsidR="008D1B1D" w:rsidRDefault="008D1B1D" w:rsidP="008D1B1D">
      <w:pPr>
        <w:pStyle w:val="aff7"/>
        <w:numPr>
          <w:ilvl w:val="0"/>
          <w:numId w:val="19"/>
        </w:numPr>
      </w:pPr>
      <w:r>
        <w:rPr>
          <w:rFonts w:hint="eastAsia"/>
        </w:rPr>
        <w:t>WAS</w:t>
      </w:r>
    </w:p>
    <w:p w:rsidR="00397E7A" w:rsidRDefault="00397E7A" w:rsidP="00397E7A">
      <w:pPr>
        <w:pStyle w:val="aff7"/>
        <w:ind w:left="360"/>
      </w:pPr>
      <w:r>
        <w:t>Tomcat</w:t>
      </w:r>
    </w:p>
    <w:p w:rsidR="008D1B1D" w:rsidRDefault="008D1B1D" w:rsidP="008D1B1D">
      <w:pPr>
        <w:pStyle w:val="aff7"/>
        <w:numPr>
          <w:ilvl w:val="0"/>
          <w:numId w:val="19"/>
        </w:numPr>
      </w:pPr>
      <w:proofErr w:type="spellStart"/>
      <w:r>
        <w:t>Gradle</w:t>
      </w:r>
      <w:proofErr w:type="spellEnd"/>
    </w:p>
    <w:p w:rsidR="00397E7A" w:rsidRDefault="00164F7F" w:rsidP="00397E7A">
      <w:pPr>
        <w:pStyle w:val="aff7"/>
        <w:ind w:left="360"/>
      </w:pPr>
      <w:r>
        <w:t>8.3.</w:t>
      </w:r>
      <w:r>
        <w:rPr>
          <w:rFonts w:hint="eastAsia"/>
        </w:rPr>
        <w:t>x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Spring Boot</w:t>
      </w:r>
    </w:p>
    <w:p w:rsidR="00397E7A" w:rsidRDefault="00164F7F" w:rsidP="00397E7A">
      <w:pPr>
        <w:pStyle w:val="aff7"/>
        <w:ind w:left="360"/>
      </w:pPr>
      <w:r>
        <w:t>3.2.x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Node</w:t>
      </w:r>
    </w:p>
    <w:p w:rsidR="00397E7A" w:rsidRDefault="00397E7A" w:rsidP="00397E7A">
      <w:pPr>
        <w:pStyle w:val="aff7"/>
        <w:ind w:left="360"/>
      </w:pPr>
      <w:r>
        <w:t>18.17.0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React</w:t>
      </w:r>
    </w:p>
    <w:p w:rsidR="00397E7A" w:rsidRDefault="00397E7A" w:rsidP="00397E7A">
      <w:pPr>
        <w:pStyle w:val="aff7"/>
        <w:ind w:left="360"/>
      </w:pPr>
      <w:r>
        <w:rPr>
          <w:rFonts w:hint="eastAsia"/>
        </w:rPr>
        <w:t>18.2.0</w:t>
      </w:r>
    </w:p>
    <w:p w:rsidR="008D1B1D" w:rsidRDefault="008D1B1D" w:rsidP="008D1B1D">
      <w:pPr>
        <w:pStyle w:val="aff7"/>
        <w:numPr>
          <w:ilvl w:val="0"/>
          <w:numId w:val="19"/>
        </w:numPr>
      </w:pPr>
      <w:proofErr w:type="spellStart"/>
      <w:r>
        <w:t>Intellij</w:t>
      </w:r>
      <w:proofErr w:type="spellEnd"/>
    </w:p>
    <w:p w:rsidR="00397E7A" w:rsidRDefault="006A6E84" w:rsidP="00397E7A">
      <w:pPr>
        <w:pStyle w:val="aff7"/>
        <w:ind w:left="360"/>
      </w:pPr>
      <w:r>
        <w:rPr>
          <w:rFonts w:hint="eastAsia"/>
        </w:rPr>
        <w:t>2019.</w:t>
      </w:r>
      <w:r>
        <w:t>3.5, 2023.1.5</w:t>
      </w:r>
    </w:p>
    <w:p w:rsidR="008D1B1D" w:rsidRDefault="008D1B1D" w:rsidP="008D1B1D">
      <w:pPr>
        <w:pStyle w:val="aff7"/>
        <w:numPr>
          <w:ilvl w:val="0"/>
          <w:numId w:val="19"/>
        </w:numPr>
      </w:pPr>
      <w:r>
        <w:t>Visual Studio Code</w:t>
      </w:r>
    </w:p>
    <w:p w:rsidR="00397E7A" w:rsidRDefault="006A6E84" w:rsidP="00397E7A">
      <w:pPr>
        <w:pStyle w:val="aff7"/>
        <w:ind w:left="360"/>
      </w:pPr>
      <w:r>
        <w:t>1.81.1</w:t>
      </w:r>
    </w:p>
    <w:p w:rsidR="00397E7A" w:rsidRDefault="00397E7A">
      <w:r>
        <w:br w:type="page"/>
      </w:r>
    </w:p>
    <w:p w:rsidR="00397E7A" w:rsidRDefault="00397E7A" w:rsidP="00397E7A">
      <w:pPr>
        <w:pStyle w:val="1"/>
      </w:pPr>
      <w:bookmarkStart w:id="1" w:name="_Toc147455661"/>
      <w:r>
        <w:rPr>
          <w:rFonts w:hint="eastAsia"/>
        </w:rPr>
        <w:lastRenderedPageBreak/>
        <w:t>2. 빌드 시 사용되는 환경 변수 등의 내용</w:t>
      </w:r>
      <w:bookmarkEnd w:id="1"/>
    </w:p>
    <w:p w:rsidR="00397E7A" w:rsidRDefault="006A6E84" w:rsidP="006A6E84">
      <w:pPr>
        <w:pStyle w:val="31"/>
      </w:pPr>
      <w:r>
        <w:t>Backend</w:t>
      </w:r>
    </w:p>
    <w:p w:rsidR="006A6E84" w:rsidRDefault="006A6E84" w:rsidP="006A6E84">
      <w:r>
        <w:t xml:space="preserve">- </w:t>
      </w:r>
      <w:proofErr w:type="spellStart"/>
      <w:r>
        <w:t>a</w:t>
      </w:r>
      <w:r>
        <w:rPr>
          <w:rFonts w:hint="eastAsia"/>
        </w:rPr>
        <w:t>pplication.</w:t>
      </w:r>
      <w:r>
        <w:t>yml</w:t>
      </w:r>
      <w:proofErr w:type="spellEnd"/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164F7F" w:rsidRPr="00164F7F" w:rsidRDefault="00164F7F" w:rsidP="00164F7F">
            <w:pPr>
              <w:shd w:val="clear" w:color="auto" w:fill="2B2B2B"/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</w:pP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profiles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dev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group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"local"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"local"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"dev"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"dev"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provider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authorization-</w:t>
            </w:r>
            <w:proofErr w:type="spellStart"/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uri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https://kauth.kakao.com/oauth/authorize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token-</w:t>
            </w:r>
            <w:proofErr w:type="spellStart"/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uri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https://kauth.kakao.com/oauth/token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user-info-</w:t>
            </w:r>
            <w:proofErr w:type="spellStart"/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uri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https://kapi.kakao.com/v2/user/me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user-name-attribute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id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client-id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KAKAO_CLIENT_ID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client-secret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KAKAO_CLIENT_SECRET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client-authentication-method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client_secret_post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authorization-grant-type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authorization_code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client-name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kakao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scope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  -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account_email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  -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profile_image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  -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profile_nickname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servlet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multipart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max-file-size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100MB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max-request-size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100MB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>#  threads: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  <w:t>#    virtual: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  <w:t>#      enabled: true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springdoc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packages-to-scan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com.kkukku.timing.apis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default-consumes-media-type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application/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json;charset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=UTF-8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default-produces-media-type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application/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json;charset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=UTF-8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swagger-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disable-swagger-default-url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display-request-duration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operations-sorter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alpha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tags-sorter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alpha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cloud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credentials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access-key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AWS_S3_ACCESS_KEY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secret-key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AWS_S3_SECRET_KEY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static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AWS_S3_REGION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s3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lastRenderedPageBreak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bucket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AWS_S3_BUCKET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AWS_S3_URL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application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jwt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secret-key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JWT_SECRET_KEY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access-token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expiration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900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refresh-token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expiration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604800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cors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front-domain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FRONT_DOMAIN_URI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back-domain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BACK_DOMAIN_URI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management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endpoint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health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show-details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t>always</w:t>
            </w:r>
            <w:r w:rsidRPr="00164F7F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i/>
                <w:iCs/>
                <w:color w:val="9876AA"/>
                <w:sz w:val="20"/>
                <w:szCs w:val="20"/>
              </w:rPr>
              <w:br/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elasticsearch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ELASTICSEARCH_HOST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external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vision-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VISION_AI_URL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tomcat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max-swallow-size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100MB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max-http-form-post-size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100MB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max-http-response-header-size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50KB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connection-timeout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1800000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---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"local"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org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'jdbc:h2:mem:test'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console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enabled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  path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/h2-console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database-platform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org.hibernate.dialect.H2Dialect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hibernate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ddl</w:t>
            </w:r>
            <w:proofErr w:type="spellEnd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-auto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 xml:space="preserve">update 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# </w:t>
            </w:r>
            <w:proofErr w:type="spellStart"/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>data.sql</w:t>
            </w:r>
            <w:proofErr w:type="spellEnd"/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내용 유지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>, JPA Entity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와 일치하도록 만듦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properties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hibernate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dialect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org.hibernate.dialect.H2Dialect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format_sql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true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show_sql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true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lastRenderedPageBreak/>
              <w:t xml:space="preserve">  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redirect-</w:t>
            </w:r>
            <w:proofErr w:type="spellStart"/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uri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LOCAL_KAKAO_REDIRECT_URI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LOCAL_REDIS_HOST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LOCAL_REDIS_PORT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LOCAL_REDIS_PASSWORD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>---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"dev"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org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mariadb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jdbc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proofErr w:type="spellEnd"/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generate-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ddl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show-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sql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true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redirect-</w:t>
            </w:r>
            <w:proofErr w:type="spellStart"/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uri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KAKAO_REDIRECT_URI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# </w:t>
            </w:r>
            <w:proofErr w:type="spellStart"/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무중단</w:t>
            </w:r>
            <w:proofErr w:type="spellEnd"/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 xml:space="preserve"> 배포를 위한</w:t>
            </w:r>
            <w:r w:rsidRPr="00164F7F">
              <w:rPr>
                <w:rFonts w:ascii="Courier New" w:eastAsia="굴림" w:hAnsi="Courier New" w:cs="Courier New"/>
                <w:i/>
                <w:iCs/>
                <w:color w:val="629755"/>
                <w:sz w:val="20"/>
                <w:szCs w:val="20"/>
              </w:rPr>
              <w:t xml:space="preserve"> profile 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t>설정</w:t>
            </w:r>
            <w:r w:rsidRPr="00164F7F">
              <w:rPr>
                <w:rFonts w:cs="Courier New" w:hint="eastAsia"/>
                <w:i/>
                <w:iCs/>
                <w:color w:val="629755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---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set1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org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mariadb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jdbc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proofErr w:type="spellEnd"/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generate-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ddl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show-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sql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redirect-</w:t>
            </w:r>
            <w:proofErr w:type="spellStart"/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uri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KAKAO_REDIRECT_URI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lastRenderedPageBreak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8081</w:t>
            </w:r>
            <w:r w:rsidRPr="00164F7F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---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spring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config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activate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on-profile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set2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datasource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MARIADB_URL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MARIADB_USERNAME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MARIADB_PASSWORD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driver-class-name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org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mariadb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jdbc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</w:t>
            </w:r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t>Driver</w:t>
            </w:r>
            <w:proofErr w:type="spellEnd"/>
            <w:r w:rsidRPr="00164F7F">
              <w:rPr>
                <w:rFonts w:ascii="Courier New" w:eastAsia="굴림" w:hAnsi="Courier New" w:cs="Courier New"/>
                <w:color w:val="769AA5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jpa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generate-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ddl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  show-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sql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false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br/>
              <w:t xml:space="preserve">  security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oauth2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client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registration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redirect-</w:t>
            </w:r>
            <w:proofErr w:type="spellStart"/>
            <w:r w:rsidRPr="00164F7F">
              <w:rPr>
                <w:rFonts w:ascii="Courier New" w:eastAsia="굴림" w:hAnsi="Courier New" w:cs="Courier New"/>
                <w:color w:val="FFC66D"/>
                <w:sz w:val="20"/>
                <w:szCs w:val="20"/>
              </w:rPr>
              <w:t>uri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KAKAO_REDIRECT_URI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REDIS_HOST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 ${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REDIS_PASSWORD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server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: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64F7F">
              <w:rPr>
                <w:rFonts w:ascii="Courier New" w:eastAsia="굴림" w:hAnsi="Courier New" w:cs="Courier New"/>
                <w:color w:val="CC7832"/>
                <w:sz w:val="20"/>
                <w:szCs w:val="20"/>
              </w:rPr>
              <w:t>port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897BB"/>
                <w:sz w:val="20"/>
                <w:szCs w:val="20"/>
              </w:rPr>
              <w:t>8082</w:t>
            </w:r>
          </w:p>
          <w:p w:rsidR="006A6E84" w:rsidRDefault="006A6E84" w:rsidP="00164F7F">
            <w:pPr>
              <w:shd w:val="clear" w:color="auto" w:fill="2B2B2B"/>
            </w:pPr>
          </w:p>
        </w:tc>
      </w:tr>
    </w:tbl>
    <w:p w:rsidR="006A6E84" w:rsidRDefault="006A6E84" w:rsidP="006A6E84"/>
    <w:p w:rsidR="006A6E84" w:rsidRDefault="006A6E84" w:rsidP="006A6E84">
      <w:r>
        <w:t xml:space="preserve">- </w:t>
      </w:r>
      <w:proofErr w:type="spellStart"/>
      <w:proofErr w:type="gramStart"/>
      <w:r>
        <w:t>b</w:t>
      </w:r>
      <w:r>
        <w:rPr>
          <w:rFonts w:hint="eastAsia"/>
        </w:rPr>
        <w:t>uild.</w:t>
      </w:r>
      <w:r>
        <w:t>gralde</w:t>
      </w:r>
      <w:proofErr w:type="spellEnd"/>
      <w:proofErr w:type="gramEnd"/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164F7F" w:rsidRPr="00164F7F" w:rsidRDefault="00164F7F" w:rsidP="00164F7F">
            <w:pPr>
              <w:shd w:val="clear" w:color="auto" w:fill="2B2B2B"/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</w:pP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plugins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'java'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'3.2.0-RC1'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id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io.spring.dependency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-management'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version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'1.1.3'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group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com.kkukku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version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'0.0.1-SNAPSHOT'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java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>sourceCompatibility</w:t>
            </w:r>
            <w:proofErr w:type="spellEnd"/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'21'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configurations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compileOnly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extendsFrom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annotationProcessor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repositories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mavenCentral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()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  <w:t xml:space="preserve">    maven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 xml:space="preserve">{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url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 xml:space="preserve">'https://repo.spring.io/milestone'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dependencies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lastRenderedPageBreak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org.springframework.boot:spring-boot-starter-actuator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org.springframework.boot:spring-boot-starter-data-jpa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org.springframework.boot:spring-boot-starter-data-redis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'org.springframework.boot:spring-boot-starter-oauth2-client'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org.springframework.boot:spring-boot-starter-security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org.springframework.boot:spring-boot-starter-web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'io.jsonwebtoken:jjwt-api:0.12.3'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compileOnly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org.projectlombok:lombok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runtimeOnly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'io.jsonwebtoken:jjwt-impl:0.12.3'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runtimeOnly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'io.jsonwebtoken:jjwt-jackson:0.12.3'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annotationProcessor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org.projectlombok:lombok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testImplementation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org.springframework.boot:spring-boot-starter-test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testImplementation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org.springframework.security:spring-security-test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Swagger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'org.springdoc:springdoc-openapi-starter-webmvc-ui:2.2.0'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h2 for test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runtimeOnly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'com.h2database:h2'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org.springframework.boot:spring-boot-starter-jdbc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database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'org.mariadb.jdbc:mariadb-java-client:3.2.0'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aws</w:t>
            </w:r>
            <w:proofErr w:type="spellEnd"/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'com.amazonaws:aws-java-sdk-s3:1.12.573'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junit</w:t>
            </w:r>
            <w:proofErr w:type="spellEnd"/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testImplementation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group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org.junit.jupiter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junit-jupiter-api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version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'5.10.0'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testImplementation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group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org.junit.jupiter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name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junit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-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jupiter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-engine'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,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version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: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'5.10.0'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// actuator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org.springframework.boot:spring-boot-starter-actuator</w:t>
            </w:r>
            <w:proofErr w:type="spellEnd"/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ElasticSearch</w:t>
            </w:r>
            <w:proofErr w:type="spellEnd"/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implementation 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'org.springframework.boot:spring-boot-starter-data-elasticsearch'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</w:r>
            <w:proofErr w:type="spellStart"/>
            <w:r w:rsidRPr="00164F7F">
              <w:rPr>
                <w:rFonts w:ascii="Courier New" w:eastAsia="굴림" w:hAnsi="Courier New" w:cs="Courier New"/>
                <w:color w:val="9876AA"/>
                <w:sz w:val="20"/>
                <w:szCs w:val="20"/>
              </w:rPr>
              <w:t>tasks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.named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(</w:t>
            </w:r>
            <w:r w:rsidRPr="00164F7F">
              <w:rPr>
                <w:rFonts w:ascii="Courier New" w:eastAsia="굴림" w:hAnsi="Courier New" w:cs="Courier New"/>
                <w:color w:val="6A8759"/>
                <w:sz w:val="20"/>
                <w:szCs w:val="20"/>
              </w:rPr>
              <w:t>'test'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{</w:t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164F7F">
              <w:rPr>
                <w:rFonts w:ascii="Courier New" w:eastAsia="굴림" w:hAnsi="Courier New" w:cs="Courier New"/>
                <w:color w:val="808080"/>
                <w:sz w:val="20"/>
                <w:szCs w:val="20"/>
              </w:rPr>
              <w:t>useJUnitPlatform</w:t>
            </w:r>
            <w:proofErr w:type="spellEnd"/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t>()</w:t>
            </w:r>
            <w:r w:rsidRPr="00164F7F">
              <w:rPr>
                <w:rFonts w:ascii="Courier New" w:eastAsia="굴림" w:hAnsi="Courier New" w:cs="Courier New"/>
                <w:color w:val="A9B7C6"/>
                <w:sz w:val="20"/>
                <w:szCs w:val="20"/>
              </w:rPr>
              <w:br/>
            </w:r>
            <w:r w:rsidRPr="00164F7F">
              <w:rPr>
                <w:rFonts w:ascii="Courier New" w:eastAsia="굴림" w:hAnsi="Courier New" w:cs="Courier New"/>
                <w:b/>
                <w:bCs/>
                <w:color w:val="A9B7C6"/>
                <w:sz w:val="20"/>
                <w:szCs w:val="20"/>
              </w:rPr>
              <w:t>}</w:t>
            </w:r>
          </w:p>
          <w:p w:rsidR="006A6E84" w:rsidRPr="00164F7F" w:rsidRDefault="006A6E84" w:rsidP="00164F7F">
            <w:pPr>
              <w:shd w:val="clear" w:color="auto" w:fill="2B2B2B"/>
            </w:pPr>
          </w:p>
        </w:tc>
      </w:tr>
    </w:tbl>
    <w:p w:rsidR="00397E7A" w:rsidRDefault="00397E7A" w:rsidP="006A6E84">
      <w:pPr>
        <w:pStyle w:val="1"/>
      </w:pPr>
      <w:bookmarkStart w:id="2" w:name="_Toc147455662"/>
      <w:r>
        <w:rPr>
          <w:rFonts w:hint="eastAsia"/>
        </w:rPr>
        <w:lastRenderedPageBreak/>
        <w:t>3. 배포 시 특이사</w:t>
      </w:r>
      <w:bookmarkEnd w:id="2"/>
      <w:r w:rsidR="006A6E84">
        <w:rPr>
          <w:rFonts w:hint="eastAsia"/>
        </w:rPr>
        <w:t>항</w:t>
      </w:r>
    </w:p>
    <w:p w:rsidR="006A6E84" w:rsidRDefault="00164F7F" w:rsidP="006A6E84">
      <w:pPr>
        <w:pStyle w:val="31"/>
      </w:pPr>
      <w:r>
        <w:t xml:space="preserve">Backend </w:t>
      </w:r>
      <w:proofErr w:type="spellStart"/>
      <w:r w:rsidR="006A6E84">
        <w:rPr>
          <w:rFonts w:hint="eastAsia"/>
        </w:rPr>
        <w:t>Ngi</w:t>
      </w:r>
      <w:r w:rsidR="006A6E84">
        <w:t>nX</w:t>
      </w:r>
      <w:proofErr w:type="spellEnd"/>
      <w:r w:rsidR="006A6E84">
        <w:rPr>
          <w:rFonts w:hint="eastAsia"/>
        </w:rPr>
        <w:t>설정</w:t>
      </w:r>
      <w:r>
        <w:rPr>
          <w:rFonts w:hint="eastAsia"/>
        </w:rPr>
        <w:t xml:space="preserve"> 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E84" w:rsidTr="006A6E84">
        <w:tc>
          <w:tcPr>
            <w:tcW w:w="8296" w:type="dxa"/>
          </w:tcPr>
          <w:p w:rsidR="00164F7F" w:rsidRDefault="00164F7F" w:rsidP="00164F7F">
            <w:r>
              <w:t>server {</w:t>
            </w:r>
          </w:p>
          <w:p w:rsidR="00164F7F" w:rsidRDefault="00164F7F" w:rsidP="00164F7F">
            <w:r>
              <w:t xml:space="preserve">        listen 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164F7F" w:rsidRDefault="00164F7F" w:rsidP="00164F7F">
            <w:r>
              <w:t xml:space="preserve">        listen </w:t>
            </w:r>
            <w:proofErr w:type="gramStart"/>
            <w:r>
              <w:t>[::</w:t>
            </w:r>
            <w:proofErr w:type="gramEnd"/>
            <w:r>
              <w:t xml:space="preserve">]:80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164F7F" w:rsidRDefault="00164F7F" w:rsidP="00164F7F"/>
          <w:p w:rsidR="00164F7F" w:rsidRDefault="00164F7F" w:rsidP="00164F7F">
            <w:r>
              <w:t xml:space="preserve">        root /</w:t>
            </w:r>
            <w:proofErr w:type="spellStart"/>
            <w:r>
              <w:t>var</w:t>
            </w:r>
            <w:proofErr w:type="spellEnd"/>
            <w:r>
              <w:t>/www/html;</w:t>
            </w:r>
          </w:p>
          <w:p w:rsidR="00164F7F" w:rsidRDefault="00164F7F" w:rsidP="00164F7F"/>
          <w:p w:rsidR="00164F7F" w:rsidRDefault="00164F7F" w:rsidP="00164F7F">
            <w:r>
              <w:t xml:space="preserve">        index index.html index.htm index.nginx-debian.html;</w:t>
            </w:r>
          </w:p>
          <w:p w:rsidR="00164F7F" w:rsidRDefault="00164F7F" w:rsidP="00164F7F"/>
          <w:p w:rsidR="00164F7F" w:rsidRDefault="00164F7F" w:rsidP="00164F7F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timingkuku.shop</w:t>
            </w:r>
            <w:proofErr w:type="spellEnd"/>
            <w:proofErr w:type="gramEnd"/>
            <w:r>
              <w:t xml:space="preserve"> www.timingkuku.shop;</w:t>
            </w:r>
          </w:p>
          <w:p w:rsidR="00164F7F" w:rsidRDefault="00164F7F" w:rsidP="00164F7F"/>
          <w:p w:rsidR="00164F7F" w:rsidRDefault="00164F7F" w:rsidP="00164F7F">
            <w:r>
              <w:t xml:space="preserve">    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/service-url.inc;</w:t>
            </w:r>
          </w:p>
          <w:p w:rsidR="00164F7F" w:rsidRDefault="00164F7F" w:rsidP="00164F7F"/>
          <w:p w:rsidR="00164F7F" w:rsidRDefault="00164F7F" w:rsidP="00164F7F">
            <w:r>
              <w:t xml:space="preserve">        location / {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X-Forwarded-Proto $scheme;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Upgrade $</w:t>
            </w:r>
            <w:proofErr w:type="spellStart"/>
            <w:r>
              <w:t>http_upgrade</w:t>
            </w:r>
            <w:proofErr w:type="spellEnd"/>
            <w:r>
              <w:t>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Connection "upgrade";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proxy_buffer_size</w:t>
            </w:r>
            <w:proofErr w:type="spellEnd"/>
            <w:r>
              <w:t xml:space="preserve"> 128k;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proxy_buffers</w:t>
            </w:r>
            <w:proofErr w:type="spellEnd"/>
            <w:r>
              <w:t xml:space="preserve"> 4 256k;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proxy_busy_buffers_size</w:t>
            </w:r>
            <w:proofErr w:type="spellEnd"/>
            <w:r>
              <w:t xml:space="preserve"> 256k;</w:t>
            </w:r>
          </w:p>
          <w:p w:rsidR="00164F7F" w:rsidRDefault="00164F7F" w:rsidP="00164F7F"/>
          <w:p w:rsidR="00164F7F" w:rsidRDefault="00164F7F" w:rsidP="00164F7F">
            <w:r>
              <w:t xml:space="preserve">                </w:t>
            </w:r>
            <w:proofErr w:type="spellStart"/>
            <w:r>
              <w:t>proxy_pass</w:t>
            </w:r>
            <w:proofErr w:type="spellEnd"/>
            <w:r>
              <w:t xml:space="preserve"> $</w:t>
            </w:r>
            <w:proofErr w:type="spellStart"/>
            <w:r>
              <w:t>service_url</w:t>
            </w:r>
            <w:proofErr w:type="spellEnd"/>
            <w:r>
              <w:t>;</w:t>
            </w:r>
          </w:p>
          <w:p w:rsidR="00164F7F" w:rsidRDefault="00164F7F" w:rsidP="00164F7F"/>
          <w:p w:rsidR="00164F7F" w:rsidRDefault="00164F7F" w:rsidP="00164F7F">
            <w:r>
              <w:t xml:space="preserve">                </w:t>
            </w:r>
            <w:proofErr w:type="spellStart"/>
            <w:r>
              <w:t>proxy_connect_timeout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proxy_send_timeout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proxy_read_timeout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}</w:t>
            </w:r>
          </w:p>
          <w:p w:rsidR="00164F7F" w:rsidRDefault="00164F7F" w:rsidP="00164F7F"/>
          <w:p w:rsidR="00164F7F" w:rsidRDefault="00164F7F" w:rsidP="00164F7F">
            <w:r>
              <w:t xml:space="preserve">    listen </w:t>
            </w:r>
            <w:proofErr w:type="gramStart"/>
            <w:r>
              <w:t>[::</w:t>
            </w:r>
            <w:proofErr w:type="gramEnd"/>
            <w:r>
              <w:t xml:space="preserve">]:443 </w:t>
            </w:r>
            <w:proofErr w:type="spellStart"/>
            <w:r>
              <w:t>ssl</w:t>
            </w:r>
            <w:proofErr w:type="spellEnd"/>
            <w:r>
              <w:t xml:space="preserve"> ipv6only=on;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>
            <w:r>
              <w:t xml:space="preserve">    listen 443 </w:t>
            </w:r>
            <w:proofErr w:type="spellStart"/>
            <w:r>
              <w:t>ssl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>
            <w:r>
              <w:lastRenderedPageBreak/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</w:t>
            </w:r>
            <w:proofErr w:type="spellStart"/>
            <w:r>
              <w:t>timingkuku.shop</w:t>
            </w:r>
            <w:proofErr w:type="spellEnd"/>
            <w:r>
              <w:t>/</w:t>
            </w:r>
            <w:proofErr w:type="spellStart"/>
            <w:r>
              <w:t>fullchain.pem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</w:t>
            </w:r>
            <w:proofErr w:type="spellStart"/>
            <w:r>
              <w:t>timingkuku.shop</w:t>
            </w:r>
            <w:proofErr w:type="spellEnd"/>
            <w:r>
              <w:t>/</w:t>
            </w:r>
            <w:proofErr w:type="spellStart"/>
            <w:r>
              <w:t>privkey.pem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/options-</w:t>
            </w:r>
            <w:proofErr w:type="spellStart"/>
            <w:r>
              <w:t>ssl</w:t>
            </w:r>
            <w:proofErr w:type="spellEnd"/>
            <w:r>
              <w:t>-</w:t>
            </w:r>
            <w:proofErr w:type="spellStart"/>
            <w:r>
              <w:t>nginx.conf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>
            <w:r>
              <w:t xml:space="preserve">    </w:t>
            </w:r>
            <w:proofErr w:type="spellStart"/>
            <w:r>
              <w:t>ssl_dhparam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ssl-dhparams.pem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/>
          <w:p w:rsidR="00164F7F" w:rsidRDefault="00164F7F" w:rsidP="00164F7F"/>
          <w:p w:rsidR="006A6E84" w:rsidRDefault="00164F7F" w:rsidP="00164F7F">
            <w:r>
              <w:t>}</w:t>
            </w:r>
          </w:p>
        </w:tc>
      </w:tr>
    </w:tbl>
    <w:p w:rsidR="006A6E84" w:rsidRPr="006A6E84" w:rsidRDefault="006A6E84" w:rsidP="006A6E84">
      <w:proofErr w:type="spellStart"/>
      <w:r>
        <w:lastRenderedPageBreak/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:rsidR="00397E7A" w:rsidRDefault="00397E7A" w:rsidP="00397E7A"/>
    <w:p w:rsidR="00164F7F" w:rsidRDefault="00164F7F" w:rsidP="00164F7F">
      <w:pPr>
        <w:pStyle w:val="31"/>
      </w:pPr>
      <w:r>
        <w:t xml:space="preserve">Frontend </w:t>
      </w:r>
      <w:proofErr w:type="spellStart"/>
      <w:r>
        <w:rPr>
          <w:rFonts w:hint="eastAsia"/>
        </w:rPr>
        <w:t>Ngi</w:t>
      </w:r>
      <w:r>
        <w:t>nX</w:t>
      </w:r>
      <w:proofErr w:type="spellEnd"/>
      <w:r>
        <w:rPr>
          <w:rFonts w:hint="eastAsia"/>
        </w:rPr>
        <w:t xml:space="preserve">설정 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F7F" w:rsidTr="004230EC">
        <w:tc>
          <w:tcPr>
            <w:tcW w:w="8296" w:type="dxa"/>
          </w:tcPr>
          <w:p w:rsidR="00164F7F" w:rsidRDefault="00164F7F" w:rsidP="00164F7F">
            <w:r>
              <w:t>server {</w:t>
            </w:r>
          </w:p>
          <w:p w:rsidR="00164F7F" w:rsidRDefault="00164F7F" w:rsidP="00164F7F">
            <w:r>
              <w:t xml:space="preserve">         listen 443 </w:t>
            </w:r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164F7F" w:rsidRDefault="00164F7F" w:rsidP="00164F7F">
            <w:r>
              <w:t xml:space="preserve">         listen </w:t>
            </w:r>
            <w:proofErr w:type="gramStart"/>
            <w:r>
              <w:t>[::</w:t>
            </w:r>
            <w:proofErr w:type="gramEnd"/>
            <w:r>
              <w:t xml:space="preserve">]:443 </w:t>
            </w:r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164F7F" w:rsidRDefault="00164F7F" w:rsidP="00164F7F"/>
          <w:p w:rsidR="00164F7F" w:rsidRDefault="00164F7F" w:rsidP="00164F7F">
            <w:r>
              <w:t xml:space="preserve">        root /</w:t>
            </w:r>
            <w:proofErr w:type="spellStart"/>
            <w:r>
              <w:t>var</w:t>
            </w:r>
            <w:proofErr w:type="spellEnd"/>
            <w:r>
              <w:t>/www/html;</w:t>
            </w:r>
          </w:p>
          <w:p w:rsidR="00164F7F" w:rsidRDefault="00164F7F" w:rsidP="00164F7F"/>
          <w:p w:rsidR="00164F7F" w:rsidRDefault="00164F7F" w:rsidP="00164F7F">
            <w:r>
              <w:t xml:space="preserve">        index index.html index.htm index.nginx-debian.html;</w:t>
            </w:r>
          </w:p>
          <w:p w:rsidR="00164F7F" w:rsidRDefault="00164F7F" w:rsidP="00164F7F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timingkuku.store</w:t>
            </w:r>
            <w:proofErr w:type="spellEnd"/>
            <w:proofErr w:type="gramEnd"/>
            <w:r>
              <w:t xml:space="preserve"> www.timingkuku.store;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/>
          <w:p w:rsidR="00164F7F" w:rsidRDefault="00164F7F" w:rsidP="00164F7F"/>
          <w:p w:rsidR="00164F7F" w:rsidRDefault="00164F7F" w:rsidP="00164F7F">
            <w:r>
              <w:t xml:space="preserve">        location /</w:t>
            </w:r>
            <w:proofErr w:type="spellStart"/>
            <w:r>
              <w:t>objectDetection</w:t>
            </w:r>
            <w:proofErr w:type="spellEnd"/>
            <w:r>
              <w:t xml:space="preserve"> {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proxy_buffer_size</w:t>
            </w:r>
            <w:proofErr w:type="spellEnd"/>
            <w:r>
              <w:t xml:space="preserve"> 128k;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proxy_buffers</w:t>
            </w:r>
            <w:proofErr w:type="spellEnd"/>
            <w:r>
              <w:t xml:space="preserve"> 4 256k;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proxy_busy_buffers_size</w:t>
            </w:r>
            <w:proofErr w:type="spellEnd"/>
            <w:r>
              <w:t xml:space="preserve"> 256k;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proxy_pass</w:t>
            </w:r>
            <w:proofErr w:type="spellEnd"/>
            <w:r>
              <w:t xml:space="preserve"> http://127.0.0.1:8000;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proxy_connect_timeout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proxy_send_timeout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proxy_read_timeout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}</w:t>
            </w:r>
          </w:p>
          <w:p w:rsidR="00164F7F" w:rsidRDefault="00164F7F" w:rsidP="00164F7F"/>
          <w:p w:rsidR="00164F7F" w:rsidRDefault="00164F7F" w:rsidP="00164F7F">
            <w:r>
              <w:t xml:space="preserve">        location / {</w:t>
            </w:r>
          </w:p>
          <w:p w:rsidR="00164F7F" w:rsidRDefault="00164F7F" w:rsidP="00164F7F">
            <w:r>
              <w:lastRenderedPageBreak/>
              <w:t xml:space="preserve">                </w:t>
            </w:r>
            <w:proofErr w:type="spellStart"/>
            <w:r>
              <w:t>proxy_pass</w:t>
            </w:r>
            <w:proofErr w:type="spellEnd"/>
            <w:r>
              <w:t xml:space="preserve"> http://127.0.0.1:3000;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proxy_connect_timeout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proxy_send_timeout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        </w:t>
            </w:r>
            <w:proofErr w:type="spellStart"/>
            <w:r>
              <w:t>proxy_read_timeout</w:t>
            </w:r>
            <w:proofErr w:type="spellEnd"/>
            <w:r>
              <w:t xml:space="preserve"> 6000s;</w:t>
            </w:r>
          </w:p>
          <w:p w:rsidR="00164F7F" w:rsidRDefault="00164F7F" w:rsidP="00164F7F">
            <w:r>
              <w:t xml:space="preserve">        }</w:t>
            </w:r>
          </w:p>
          <w:p w:rsidR="00164F7F" w:rsidRDefault="00164F7F" w:rsidP="00164F7F"/>
          <w:p w:rsidR="00164F7F" w:rsidRDefault="00164F7F" w:rsidP="00164F7F">
            <w:r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</w:t>
            </w:r>
            <w:proofErr w:type="spellStart"/>
            <w:r>
              <w:t>timingkuku.store</w:t>
            </w:r>
            <w:proofErr w:type="spellEnd"/>
            <w:r>
              <w:t>/</w:t>
            </w:r>
            <w:proofErr w:type="spellStart"/>
            <w:r>
              <w:t>fullchain.pem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</w:t>
            </w:r>
            <w:proofErr w:type="spellStart"/>
            <w:r>
              <w:t>timingkuku.store</w:t>
            </w:r>
            <w:proofErr w:type="spellEnd"/>
            <w:r>
              <w:t>/</w:t>
            </w:r>
            <w:proofErr w:type="spellStart"/>
            <w:r>
              <w:t>privkey.pem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/options-</w:t>
            </w:r>
            <w:proofErr w:type="spellStart"/>
            <w:r>
              <w:t>ssl</w:t>
            </w:r>
            <w:proofErr w:type="spellEnd"/>
            <w:r>
              <w:t>-</w:t>
            </w:r>
            <w:proofErr w:type="spellStart"/>
            <w:r>
              <w:t>nginx.conf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>
            <w:r>
              <w:t xml:space="preserve">    </w:t>
            </w:r>
            <w:proofErr w:type="spellStart"/>
            <w:r>
              <w:t>ssl_dhparam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ssl-dhparams.pem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:rsidR="00164F7F" w:rsidRDefault="00164F7F" w:rsidP="00164F7F"/>
          <w:p w:rsidR="00164F7F" w:rsidRDefault="00164F7F" w:rsidP="00164F7F"/>
          <w:p w:rsidR="00164F7F" w:rsidRDefault="00164F7F" w:rsidP="00164F7F">
            <w:r>
              <w:t>}</w:t>
            </w:r>
          </w:p>
        </w:tc>
      </w:tr>
    </w:tbl>
    <w:p w:rsidR="00164F7F" w:rsidRPr="006A6E84" w:rsidRDefault="00164F7F" w:rsidP="00164F7F">
      <w:proofErr w:type="spellStart"/>
      <w:r>
        <w:lastRenderedPageBreak/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:rsidR="00164F7F" w:rsidRDefault="00164F7F" w:rsidP="00397E7A"/>
    <w:p w:rsidR="00397E7A" w:rsidRDefault="00397E7A">
      <w:r>
        <w:br w:type="page"/>
      </w:r>
    </w:p>
    <w:p w:rsidR="00397E7A" w:rsidRDefault="00397E7A" w:rsidP="00397E7A">
      <w:pPr>
        <w:pStyle w:val="1"/>
      </w:pPr>
      <w:bookmarkStart w:id="3" w:name="_Toc147455663"/>
      <w:r>
        <w:lastRenderedPageBreak/>
        <w:t xml:space="preserve">4. DB </w:t>
      </w:r>
      <w:r>
        <w:rPr>
          <w:rFonts w:hint="eastAsia"/>
        </w:rPr>
        <w:t>접속 정보</w:t>
      </w:r>
      <w:bookmarkEnd w:id="3"/>
      <w:r>
        <w:rPr>
          <w:rFonts w:hint="eastAsia"/>
        </w:rPr>
        <w:t xml:space="preserve"> </w:t>
      </w:r>
    </w:p>
    <w:p w:rsidR="006F7BE7" w:rsidRDefault="006F7BE7" w:rsidP="006F7BE7">
      <w:r>
        <w:rPr>
          <w:rFonts w:hint="eastAsia"/>
        </w:rPr>
        <w:t>----</w:t>
      </w:r>
      <w:proofErr w:type="spellStart"/>
      <w:r w:rsidR="00162FD7">
        <w:t>MariaDB</w:t>
      </w:r>
      <w:proofErr w:type="spellEnd"/>
      <w:r>
        <w:rPr>
          <w:rFonts w:hint="eastAsia"/>
        </w:rPr>
        <w:t>---</w:t>
      </w:r>
    </w:p>
    <w:p w:rsidR="006F7BE7" w:rsidRDefault="006F7BE7" w:rsidP="006F7BE7">
      <w:proofErr w:type="gramStart"/>
      <w:r>
        <w:t>Host :</w:t>
      </w:r>
      <w:proofErr w:type="gramEnd"/>
      <w:r>
        <w:t xml:space="preserve"> </w:t>
      </w:r>
      <w:r w:rsidR="008137E7">
        <w:t>${MARIADB_URL}</w:t>
      </w:r>
    </w:p>
    <w:p w:rsidR="006F7BE7" w:rsidRDefault="006F7BE7" w:rsidP="006F7BE7">
      <w:r>
        <w:t>Port : 3306</w:t>
      </w:r>
      <w:bookmarkStart w:id="4" w:name="_GoBack"/>
      <w:bookmarkEnd w:id="4"/>
    </w:p>
    <w:p w:rsidR="006F7BE7" w:rsidRDefault="006F7BE7" w:rsidP="006F7BE7">
      <w:pPr>
        <w:rPr>
          <w:rFonts w:hint="eastAsia"/>
        </w:rPr>
      </w:pPr>
      <w:proofErr w:type="gramStart"/>
      <w:r>
        <w:rPr>
          <w:rFonts w:hint="eastAsia"/>
        </w:rPr>
        <w:t>User</w:t>
      </w:r>
      <w:r w:rsidR="00162FD7">
        <w:t xml:space="preserve"> :</w:t>
      </w:r>
      <w:proofErr w:type="gramEnd"/>
      <w:r w:rsidR="00162FD7">
        <w:t xml:space="preserve"> </w:t>
      </w:r>
      <w:r w:rsidR="00592050">
        <w:t>${MARIADB_</w:t>
      </w:r>
      <w:r w:rsidR="00592050">
        <w:t>USERNAME</w:t>
      </w:r>
      <w:r w:rsidR="00592050">
        <w:t>}</w:t>
      </w:r>
    </w:p>
    <w:p w:rsidR="006F7BE7" w:rsidRDefault="00162FD7" w:rsidP="006F7BE7">
      <w:proofErr w:type="gramStart"/>
      <w:r>
        <w:t>Password :</w:t>
      </w:r>
      <w:proofErr w:type="gramEnd"/>
      <w:r>
        <w:t xml:space="preserve"> ${MARIADB_PASSWORD}</w:t>
      </w:r>
    </w:p>
    <w:p w:rsidR="006F7BE7" w:rsidRPr="006F7BE7" w:rsidRDefault="006F7BE7" w:rsidP="006F7BE7">
      <w:proofErr w:type="gramStart"/>
      <w:r>
        <w:t>Database :</w:t>
      </w:r>
      <w:proofErr w:type="gramEnd"/>
      <w:r>
        <w:t xml:space="preserve"> </w:t>
      </w:r>
      <w:r w:rsidR="00164F7F">
        <w:t>timing</w:t>
      </w:r>
    </w:p>
    <w:sectPr w:rsidR="006F7BE7" w:rsidRPr="006F7BE7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089" w:rsidRDefault="00E44089" w:rsidP="00C6554A">
      <w:pPr>
        <w:spacing w:before="0" w:after="0" w:line="240" w:lineRule="auto"/>
      </w:pPr>
      <w:r>
        <w:separator/>
      </w:r>
    </w:p>
  </w:endnote>
  <w:endnote w:type="continuationSeparator" w:id="0">
    <w:p w:rsidR="00E44089" w:rsidRDefault="00E4408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맑은 고딕 Semilight"/>
    <w:charset w:val="86"/>
    <w:family w:val="auto"/>
    <w:pitch w:val="variable"/>
    <w:sig w:usb0="00000001" w:usb1="080F0000" w:usb2="00000010" w:usb3="00000000" w:csb0="0004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137E7">
      <w:rPr>
        <w:noProof/>
        <w:lang w:val="ko-KR" w:bidi="ko-KR"/>
      </w:rPr>
      <w:t>10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089" w:rsidRDefault="00E44089" w:rsidP="00C6554A">
      <w:pPr>
        <w:spacing w:before="0" w:after="0" w:line="240" w:lineRule="auto"/>
      </w:pPr>
      <w:r>
        <w:separator/>
      </w:r>
    </w:p>
  </w:footnote>
  <w:footnote w:type="continuationSeparator" w:id="0">
    <w:p w:rsidR="00E44089" w:rsidRDefault="00E4408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8F2A18"/>
    <w:multiLevelType w:val="hybridMultilevel"/>
    <w:tmpl w:val="015205B6"/>
    <w:lvl w:ilvl="0" w:tplc="B2A4A9B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7C246A"/>
    <w:multiLevelType w:val="multilevel"/>
    <w:tmpl w:val="0409001F"/>
    <w:numStyleLink w:val="111111"/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2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1D"/>
    <w:rsid w:val="000A772E"/>
    <w:rsid w:val="00105658"/>
    <w:rsid w:val="00162FD7"/>
    <w:rsid w:val="00164F7F"/>
    <w:rsid w:val="002554CD"/>
    <w:rsid w:val="00293B83"/>
    <w:rsid w:val="002B4294"/>
    <w:rsid w:val="00333D0D"/>
    <w:rsid w:val="00397E7A"/>
    <w:rsid w:val="004C049F"/>
    <w:rsid w:val="005000E2"/>
    <w:rsid w:val="00592050"/>
    <w:rsid w:val="006A3CE7"/>
    <w:rsid w:val="006A6E84"/>
    <w:rsid w:val="006F7BE7"/>
    <w:rsid w:val="008137E7"/>
    <w:rsid w:val="0089714F"/>
    <w:rsid w:val="008D1B1D"/>
    <w:rsid w:val="009642C2"/>
    <w:rsid w:val="00A4170F"/>
    <w:rsid w:val="00A90355"/>
    <w:rsid w:val="00C6554A"/>
    <w:rsid w:val="00C93126"/>
    <w:rsid w:val="00DA341C"/>
    <w:rsid w:val="00E4408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CF30"/>
  <w15:chartTrackingRefBased/>
  <w15:docId w15:val="{432BE2A6-067A-49A4-BA2C-2528E7C4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link w:val="Chare"/>
    <w:uiPriority w:val="1"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f"/>
    <w:uiPriority w:val="99"/>
    <w:semiHidden/>
    <w:unhideWhenUsed/>
    <w:rsid w:val="00DA341C"/>
  </w:style>
  <w:style w:type="character" w:customStyle="1" w:styleId="Charf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0"/>
    <w:uiPriority w:val="99"/>
    <w:semiHidden/>
    <w:unhideWhenUsed/>
    <w:rsid w:val="00DA341C"/>
    <w:pPr>
      <w:spacing w:after="120"/>
    </w:pPr>
  </w:style>
  <w:style w:type="character" w:customStyle="1" w:styleId="Charf0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1"/>
    <w:uiPriority w:val="99"/>
    <w:semiHidden/>
    <w:unhideWhenUsed/>
    <w:rsid w:val="00DA341C"/>
    <w:pPr>
      <w:spacing w:after="120"/>
      <w:ind w:left="360"/>
    </w:pPr>
  </w:style>
  <w:style w:type="character" w:customStyle="1" w:styleId="Charf1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2"/>
    <w:uiPriority w:val="99"/>
    <w:semiHidden/>
    <w:unhideWhenUsed/>
    <w:rsid w:val="00DA341C"/>
    <w:pPr>
      <w:spacing w:after="200"/>
      <w:ind w:firstLine="360"/>
    </w:pPr>
  </w:style>
  <w:style w:type="character" w:customStyle="1" w:styleId="Charf2">
    <w:name w:val="본문 첫 줄 들여쓰기 Char"/>
    <w:basedOn w:val="Charf0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1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4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4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5"/>
    <w:uiPriority w:val="99"/>
    <w:semiHidden/>
    <w:unhideWhenUsed/>
    <w:rsid w:val="00DA341C"/>
  </w:style>
  <w:style w:type="character" w:customStyle="1" w:styleId="Charf5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7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7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character" w:customStyle="1" w:styleId="Chare">
    <w:name w:val="간격 없음 Char"/>
    <w:basedOn w:val="a3"/>
    <w:link w:val="afff2"/>
    <w:uiPriority w:val="1"/>
    <w:rsid w:val="008D1B1D"/>
    <w:rPr>
      <w:rFonts w:ascii="맑은 고딕" w:eastAsia="맑은 고딕" w:hAnsi="맑은 고딕"/>
    </w:rPr>
  </w:style>
  <w:style w:type="paragraph" w:customStyle="1" w:styleId="affffb">
    <w:name w:val="내용"/>
    <w:basedOn w:val="a2"/>
    <w:link w:val="Charf8"/>
    <w:qFormat/>
    <w:rsid w:val="006F7BE7"/>
    <w:pPr>
      <w:widowControl w:val="0"/>
      <w:wordWrap w:val="0"/>
      <w:autoSpaceDE w:val="0"/>
      <w:autoSpaceDN w:val="0"/>
      <w:spacing w:before="240" w:afterLines="50" w:after="120" w:line="276" w:lineRule="auto"/>
      <w:ind w:left="567" w:rightChars="100" w:right="200" w:firstLineChars="100" w:firstLine="178"/>
      <w:jc w:val="both"/>
    </w:pPr>
    <w:rPr>
      <w:rFonts w:ascii="나눔바른고딕" w:eastAsia="나눔바른고딕" w:hAnsi="나눔바른고딕"/>
      <w:bCs/>
      <w:color w:val="auto"/>
      <w:kern w:val="2"/>
      <w:sz w:val="20"/>
      <w:szCs w:val="16"/>
    </w:rPr>
  </w:style>
  <w:style w:type="character" w:customStyle="1" w:styleId="Charf8">
    <w:name w:val="내용 Char"/>
    <w:basedOn w:val="a3"/>
    <w:link w:val="affffb"/>
    <w:rsid w:val="006F7BE7"/>
    <w:rPr>
      <w:rFonts w:ascii="나눔바른고딕" w:eastAsia="나눔바른고딕" w:hAnsi="나눔바른고딕"/>
      <w:bCs/>
      <w:color w:val="auto"/>
      <w:kern w:val="2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FY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3949-C7B5-43FF-9C6F-AD420E44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55</TotalTime>
  <Pages>12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2023-10-05T18:17:00Z</dcterms:created>
  <dcterms:modified xsi:type="dcterms:W3CDTF">2023-11-24T05:48:00Z</dcterms:modified>
</cp:coreProperties>
</file>